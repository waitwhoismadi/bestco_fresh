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08"/>
      </w:tblGrid>
      <w:tr w:rsidR="00692703" w:rsidRPr="00CF1A49" w:rsidTr="002D530D">
        <w:trPr>
          <w:trHeight w:hRule="exact" w:val="2010"/>
        </w:trPr>
        <w:tc>
          <w:tcPr>
            <w:tcW w:w="10508" w:type="dxa"/>
            <w:tcMar>
              <w:top w:w="0" w:type="dxa"/>
              <w:bottom w:w="0" w:type="dxa"/>
            </w:tcMar>
          </w:tcPr>
          <w:p w:rsidR="00692703" w:rsidRPr="00CF1A49" w:rsidRDefault="00392D90" w:rsidP="009240BF">
            <w:pPr>
              <w:pStyle w:val="Title"/>
            </w:pPr>
            <w:r>
              <w:t>bALJOT SINGH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GILL</w:t>
            </w:r>
          </w:p>
          <w:p w:rsidR="002D530D" w:rsidRPr="002D530D" w:rsidRDefault="002D530D" w:rsidP="009240BF">
            <w:pPr>
              <w:pStyle w:val="Heading2"/>
              <w:jc w:val="center"/>
              <w:outlineLvl w:val="1"/>
              <w:rPr>
                <w:rFonts w:asciiTheme="majorHAnsi" w:hAnsiTheme="majorHAnsi"/>
                <w:sz w:val="36"/>
                <w:szCs w:val="36"/>
              </w:rPr>
            </w:pPr>
            <w:r w:rsidRPr="002D530D">
              <w:rPr>
                <w:rFonts w:asciiTheme="majorHAnsi" w:hAnsiTheme="majorHAnsi"/>
                <w:sz w:val="36"/>
                <w:szCs w:val="36"/>
              </w:rPr>
              <w:t>WEB DEVELOPER</w:t>
            </w:r>
          </w:p>
          <w:p w:rsidR="00692703" w:rsidRPr="00CF1A49" w:rsidRDefault="00392D90" w:rsidP="009240BF">
            <w:pPr>
              <w:pStyle w:val="ContactInfoEmphasis"/>
            </w:pPr>
            <w:r>
              <w:t xml:space="preserve">V.P.O: </w:t>
            </w:r>
            <w:proofErr w:type="spellStart"/>
            <w:r>
              <w:t>Ghawaddi</w:t>
            </w:r>
            <w:proofErr w:type="spellEnd"/>
            <w:r>
              <w:t xml:space="preserve">, </w:t>
            </w:r>
            <w:proofErr w:type="spellStart"/>
            <w:r>
              <w:t>Disit</w:t>
            </w:r>
            <w:proofErr w:type="spellEnd"/>
            <w:r>
              <w:t xml:space="preserve">: </w:t>
            </w:r>
            <w:proofErr w:type="spellStart"/>
            <w:r>
              <w:t>ludhiana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1CC9BE71BB5491E89E44B777D235418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+91-98788</w:t>
            </w:r>
            <w:r w:rsidR="00DB5AB4">
              <w:t>-</w:t>
            </w:r>
            <w:bookmarkStart w:id="0" w:name="_GoBack"/>
            <w:bookmarkEnd w:id="0"/>
            <w:r>
              <w:t>14206</w:t>
            </w:r>
          </w:p>
          <w:p w:rsidR="002D530D" w:rsidRPr="00CF1A49" w:rsidRDefault="00392D90" w:rsidP="009240BF">
            <w:pPr>
              <w:pStyle w:val="ContactInfoEmphasis"/>
              <w:contextualSpacing w:val="0"/>
            </w:pPr>
            <w:r>
              <w:t>Baljotsingh50@gmail.com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A650A3CE32645A2BEA361A88D244516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www.baljotsingh.in</w:t>
            </w:r>
          </w:p>
        </w:tc>
      </w:tr>
    </w:tbl>
    <w:p w:rsidR="002D530D" w:rsidRDefault="002D530D" w:rsidP="002D530D">
      <w:pPr>
        <w:rPr>
          <w:sz w:val="24"/>
          <w:szCs w:val="24"/>
        </w:rPr>
      </w:pPr>
    </w:p>
    <w:p w:rsidR="002D530D" w:rsidRPr="002D530D" w:rsidRDefault="002D530D" w:rsidP="002D530D">
      <w:pPr>
        <w:jc w:val="both"/>
      </w:pPr>
      <w:r w:rsidRPr="002D530D">
        <w:t xml:space="preserve">Senior Web Developer specializing in front end &amp; backend development. </w:t>
      </w:r>
      <w:proofErr w:type="gramStart"/>
      <w:r w:rsidRPr="002D530D">
        <w:t>Experienced with all stages of the development cycle for dynamic web projects.</w:t>
      </w:r>
      <w:proofErr w:type="gramEnd"/>
      <w:r w:rsidRPr="002D530D">
        <w:t xml:space="preserve"> Well-versed in numerous programming languages including HTML5,  JavaScript, CSS, MySQL, Core PHP, PHP framework (</w:t>
      </w:r>
      <w:proofErr w:type="spellStart"/>
      <w:r w:rsidRPr="002D530D">
        <w:t>Codeigniter</w:t>
      </w:r>
      <w:proofErr w:type="spellEnd"/>
      <w:r w:rsidRPr="002D530D">
        <w:t xml:space="preserve"> &amp; </w:t>
      </w:r>
      <w:proofErr w:type="spellStart"/>
      <w:r w:rsidRPr="002D530D">
        <w:t>Laravel</w:t>
      </w:r>
      <w:proofErr w:type="spellEnd"/>
      <w:r w:rsidRPr="002D530D">
        <w:t>) &amp; Angular.</w:t>
      </w:r>
    </w:p>
    <w:p w:rsidR="004E01EB" w:rsidRPr="00CF1A49" w:rsidRDefault="00804EF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F9BC539EF14E70B265485E3A6E67B8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6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55"/>
      </w:tblGrid>
      <w:tr w:rsidR="001D0BF1" w:rsidRPr="00CF1A49" w:rsidTr="00392D90">
        <w:trPr>
          <w:trHeight w:val="571"/>
        </w:trPr>
        <w:tc>
          <w:tcPr>
            <w:tcW w:w="10055" w:type="dxa"/>
          </w:tcPr>
          <w:p w:rsidR="00D54FA9" w:rsidRPr="00CF1A49" w:rsidRDefault="00D54FA9" w:rsidP="00D54FA9">
            <w:pPr>
              <w:pStyle w:val="Heading3"/>
              <w:contextualSpacing w:val="0"/>
              <w:outlineLvl w:val="2"/>
            </w:pPr>
            <w:r>
              <w:t>july 2020</w:t>
            </w:r>
            <w:r>
              <w:t xml:space="preserve"> - Present</w:t>
            </w:r>
          </w:p>
          <w:p w:rsidR="00D54FA9" w:rsidRPr="00CF1A49" w:rsidRDefault="00D54FA9" w:rsidP="00D54FA9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>
              <w:rPr>
                <w:rStyle w:val="SubtleReference"/>
              </w:rPr>
              <w:t>(Freelance)</w:t>
            </w:r>
          </w:p>
          <w:p w:rsidR="00D54FA9" w:rsidRDefault="00D54FA9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392D90" w:rsidP="001D0BF1">
            <w:pPr>
              <w:pStyle w:val="Heading3"/>
              <w:contextualSpacing w:val="0"/>
              <w:outlineLvl w:val="2"/>
            </w:pPr>
            <w:r>
              <w:t>April 2016</w:t>
            </w:r>
            <w:r w:rsidR="001D0BF1" w:rsidRPr="00CF1A49">
              <w:t xml:space="preserve"> – </w:t>
            </w:r>
            <w:r w:rsidR="00D54FA9">
              <w:t>july 2020</w:t>
            </w:r>
          </w:p>
          <w:p w:rsidR="001D0BF1" w:rsidRPr="00CF1A49" w:rsidRDefault="00392D90" w:rsidP="001D0BF1">
            <w:pPr>
              <w:pStyle w:val="Heading2"/>
              <w:contextualSpacing w:val="0"/>
              <w:outlineLvl w:val="1"/>
            </w:pPr>
            <w:r>
              <w:t>Sr. 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AK Square Infomedia (ludhina, Punjab)</w:t>
            </w:r>
          </w:p>
          <w:p w:rsidR="001E3120" w:rsidRPr="00CF1A49" w:rsidRDefault="001E3120" w:rsidP="00392D90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F16A82910D3241BFA6EE6FE074A1A75B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D377FF" w:rsidP="001D0BF1">
            <w:pPr>
              <w:pStyle w:val="Heading3"/>
              <w:contextualSpacing w:val="0"/>
              <w:outlineLvl w:val="2"/>
            </w:pPr>
            <w:r>
              <w:t>2012</w:t>
            </w:r>
            <w:r w:rsidR="001D0BF1" w:rsidRPr="00CF1A49">
              <w:t xml:space="preserve"> </w:t>
            </w:r>
            <w:r>
              <w:t>- 2015</w:t>
            </w:r>
          </w:p>
          <w:p w:rsidR="007538DC" w:rsidRPr="00CF1A49" w:rsidRDefault="00D377FF" w:rsidP="00D377FF">
            <w:pPr>
              <w:pStyle w:val="Heading2"/>
              <w:contextualSpacing w:val="0"/>
              <w:outlineLvl w:val="1"/>
            </w:pPr>
            <w:r>
              <w:t>BACHELOR OR COMPUTER APPLICATION</w:t>
            </w:r>
            <w:r w:rsidR="001D0BF1" w:rsidRPr="00CF1A49">
              <w:t xml:space="preserve">, </w:t>
            </w:r>
            <w:r>
              <w:rPr>
                <w:rFonts w:ascii="Ubuntu" w:hAnsi="Ubuntu"/>
                <w:i/>
                <w:iCs/>
                <w:color w:val="7C7C7C"/>
                <w:sz w:val="18"/>
                <w:szCs w:val="18"/>
                <w:shd w:val="clear" w:color="auto" w:fill="FFFFFF"/>
              </w:rPr>
              <w:t>Punjab Technical University - Jalandhar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377FF" w:rsidP="00F61DF9">
            <w:pPr>
              <w:pStyle w:val="Heading3"/>
              <w:contextualSpacing w:val="0"/>
              <w:outlineLvl w:val="2"/>
            </w:pPr>
            <w:r>
              <w:t>2012</w:t>
            </w:r>
          </w:p>
          <w:p w:rsidR="00F61DF9" w:rsidRDefault="00D377FF" w:rsidP="00D377FF">
            <w:pPr>
              <w:pStyle w:val="Heading2"/>
              <w:contextualSpacing w:val="0"/>
              <w:outlineLvl w:val="1"/>
            </w:pPr>
            <w:r>
              <w:t>10+2</w:t>
            </w:r>
            <w:r w:rsidR="00F61DF9" w:rsidRPr="00CF1A49">
              <w:t xml:space="preserve">, </w:t>
            </w:r>
            <w:r>
              <w:rPr>
                <w:rFonts w:ascii="Ubuntu" w:hAnsi="Ubuntu"/>
                <w:i/>
                <w:iCs/>
                <w:color w:val="7C7C7C"/>
                <w:sz w:val="18"/>
                <w:szCs w:val="18"/>
                <w:shd w:val="clear" w:color="auto" w:fill="FFFFFF"/>
              </w:rPr>
              <w:t>P.S.E.B - Mohali</w:t>
            </w:r>
          </w:p>
        </w:tc>
      </w:tr>
    </w:tbl>
    <w:p w:rsidR="00486277" w:rsidRPr="00CF1A49" w:rsidRDefault="00D377FF" w:rsidP="00486277">
      <w:pPr>
        <w:pStyle w:val="Heading1"/>
      </w:pPr>
      <w:r>
        <w:t xml:space="preserve">Programing </w:t>
      </w:r>
      <w:sdt>
        <w:sdtPr>
          <w:alias w:val="Skills:"/>
          <w:tag w:val="Skills:"/>
          <w:id w:val="-1392877668"/>
          <w:placeholder>
            <w:docPart w:val="C15DD90306594522AA7040F0D805B394"/>
          </w:placeholder>
          <w:temporary/>
          <w:showingPlcHdr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D377FF" w:rsidP="006E1507">
            <w:pPr>
              <w:pStyle w:val="ListBullet"/>
              <w:contextualSpacing w:val="0"/>
            </w:pPr>
            <w:r>
              <w:t>HTML5/CSS3</w:t>
            </w:r>
          </w:p>
          <w:p w:rsidR="001F4E6D" w:rsidRDefault="00D377FF" w:rsidP="006E1507">
            <w:pPr>
              <w:pStyle w:val="ListBullet"/>
              <w:contextualSpacing w:val="0"/>
            </w:pPr>
            <w:proofErr w:type="spellStart"/>
            <w:r>
              <w:t>WordPress</w:t>
            </w:r>
            <w:proofErr w:type="spellEnd"/>
          </w:p>
          <w:p w:rsidR="00D377FF" w:rsidRDefault="00D377FF" w:rsidP="006E1507">
            <w:pPr>
              <w:pStyle w:val="ListBullet"/>
              <w:contextualSpacing w:val="0"/>
            </w:pPr>
            <w:proofErr w:type="spellStart"/>
            <w:r>
              <w:t>Codeigniter</w:t>
            </w:r>
            <w:proofErr w:type="spellEnd"/>
          </w:p>
          <w:p w:rsidR="00D54FA9" w:rsidRPr="006E1507" w:rsidRDefault="00D54FA9" w:rsidP="006E1507">
            <w:pPr>
              <w:pStyle w:val="ListBullet"/>
              <w:contextualSpacing w:val="0"/>
            </w:pPr>
            <w:proofErr w:type="spellStart"/>
            <w:r>
              <w:t>Laravel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:rsidR="003A0632" w:rsidRDefault="00D377FF" w:rsidP="006E1507">
            <w:pPr>
              <w:pStyle w:val="ListBullet"/>
              <w:contextualSpacing w:val="0"/>
            </w:pPr>
            <w:r>
              <w:t>JavaScript/</w:t>
            </w:r>
            <w:proofErr w:type="spellStart"/>
            <w:r>
              <w:t>Jquery</w:t>
            </w:r>
            <w:proofErr w:type="spellEnd"/>
          </w:p>
          <w:p w:rsidR="00DB5AB4" w:rsidRPr="006E1507" w:rsidRDefault="00DB5AB4" w:rsidP="006E1507">
            <w:pPr>
              <w:pStyle w:val="ListBullet"/>
              <w:contextualSpacing w:val="0"/>
            </w:pPr>
            <w:proofErr w:type="spellStart"/>
            <w:r>
              <w:t>VueJs</w:t>
            </w:r>
            <w:proofErr w:type="spellEnd"/>
          </w:p>
          <w:p w:rsidR="001E3120" w:rsidRPr="006E1507" w:rsidRDefault="00D377FF" w:rsidP="006E1507">
            <w:pPr>
              <w:pStyle w:val="ListBullet"/>
              <w:contextualSpacing w:val="0"/>
            </w:pPr>
            <w:r>
              <w:t>Core PHP</w:t>
            </w:r>
          </w:p>
          <w:p w:rsidR="001E3120" w:rsidRPr="006E1507" w:rsidRDefault="00D377FF" w:rsidP="00D377FF">
            <w:pPr>
              <w:pStyle w:val="ListBullet"/>
              <w:contextualSpacing w:val="0"/>
            </w:pPr>
            <w:r>
              <w:t>Angular</w:t>
            </w:r>
          </w:p>
        </w:tc>
      </w:tr>
    </w:tbl>
    <w:p w:rsidR="00AD782D" w:rsidRPr="00CF1A49" w:rsidRDefault="00D377FF" w:rsidP="0062312F">
      <w:pPr>
        <w:pStyle w:val="Heading1"/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D377FF" w:rsidRPr="00CF1A49" w:rsidTr="004E1D05">
        <w:tc>
          <w:tcPr>
            <w:tcW w:w="9355" w:type="dxa"/>
          </w:tcPr>
          <w:p w:rsidR="00DB5AB4" w:rsidRPr="00CF1A49" w:rsidRDefault="00DB5AB4" w:rsidP="00DB5AB4">
            <w:pPr>
              <w:pStyle w:val="Heading3"/>
              <w:contextualSpacing w:val="0"/>
              <w:outlineLvl w:val="2"/>
            </w:pPr>
            <w:r>
              <w:t>June</w:t>
            </w:r>
            <w:r>
              <w:t xml:space="preserve"> 2020</w:t>
            </w:r>
          </w:p>
          <w:p w:rsidR="00DB5AB4" w:rsidRDefault="00DB5AB4" w:rsidP="00DB5AB4">
            <w:pPr>
              <w:pStyle w:val="ContactInfoEmphasis"/>
              <w:jc w:val="left"/>
            </w:pPr>
            <w:r>
              <w:t xml:space="preserve">LinkedIn learning </w:t>
            </w:r>
            <w:r>
              <w:t>Angular</w:t>
            </w:r>
            <w:r>
              <w:t xml:space="preserve"> developer Certification</w:t>
            </w:r>
          </w:p>
          <w:p w:rsidR="00DB5AB4" w:rsidRDefault="00DB5AB4" w:rsidP="00DB5AB4">
            <w:pPr>
              <w:pStyle w:val="Heading3"/>
              <w:contextualSpacing w:val="0"/>
              <w:outlineLvl w:val="2"/>
            </w:pPr>
          </w:p>
          <w:p w:rsidR="00DB5AB4" w:rsidRPr="00CF1A49" w:rsidRDefault="00DB5AB4" w:rsidP="00DB5AB4">
            <w:pPr>
              <w:pStyle w:val="Heading3"/>
              <w:contextualSpacing w:val="0"/>
              <w:outlineLvl w:val="2"/>
            </w:pPr>
            <w:r>
              <w:t>May</w:t>
            </w:r>
            <w:r>
              <w:t xml:space="preserve"> 20</w:t>
            </w:r>
            <w:r>
              <w:t>20</w:t>
            </w:r>
          </w:p>
          <w:p w:rsidR="00DB5AB4" w:rsidRDefault="00DB5AB4" w:rsidP="00DB5AB4">
            <w:pPr>
              <w:pStyle w:val="ContactInfoEmphasis"/>
              <w:jc w:val="left"/>
            </w:pPr>
            <w:r>
              <w:t xml:space="preserve">LinkedIn learning </w:t>
            </w:r>
            <w:proofErr w:type="spellStart"/>
            <w:r>
              <w:t>Laravel</w:t>
            </w:r>
            <w:proofErr w:type="spellEnd"/>
            <w:r>
              <w:t xml:space="preserve"> developer Certification</w:t>
            </w:r>
          </w:p>
          <w:p w:rsidR="00DB5AB4" w:rsidRDefault="00DB5AB4" w:rsidP="00DB5AB4">
            <w:pPr>
              <w:pStyle w:val="Heading3"/>
              <w:contextualSpacing w:val="0"/>
              <w:outlineLvl w:val="2"/>
            </w:pPr>
          </w:p>
          <w:p w:rsidR="00D377FF" w:rsidRPr="00CF1A49" w:rsidRDefault="00E54031" w:rsidP="004E1D05">
            <w:pPr>
              <w:pStyle w:val="Heading3"/>
              <w:contextualSpacing w:val="0"/>
              <w:outlineLvl w:val="2"/>
            </w:pPr>
            <w:r>
              <w:t>April 2018</w:t>
            </w:r>
          </w:p>
          <w:p w:rsidR="00D377FF" w:rsidRPr="00E54031" w:rsidRDefault="00E54031" w:rsidP="00D377FF">
            <w:pPr>
              <w:pStyle w:val="ContactInfoEmphasis"/>
              <w:jc w:val="left"/>
              <w:rPr>
                <w:sz w:val="24"/>
                <w:szCs w:val="24"/>
              </w:rPr>
            </w:pPr>
            <w:r w:rsidRPr="00E54031">
              <w:rPr>
                <w:sz w:val="24"/>
                <w:szCs w:val="24"/>
              </w:rPr>
              <w:t>Google F</w:t>
            </w:r>
            <w:r w:rsidR="00D377FF" w:rsidRPr="00E54031">
              <w:rPr>
                <w:sz w:val="24"/>
                <w:szCs w:val="24"/>
              </w:rPr>
              <w:t>unda</w:t>
            </w:r>
            <w:r w:rsidRPr="00E54031">
              <w:rPr>
                <w:sz w:val="24"/>
                <w:szCs w:val="24"/>
              </w:rPr>
              <w:t>mentals of Digital Marketing</w:t>
            </w:r>
            <w:r w:rsidR="00D377FF" w:rsidRPr="00E54031">
              <w:rPr>
                <w:sz w:val="24"/>
                <w:szCs w:val="24"/>
              </w:rPr>
              <w:t xml:space="preserve"> </w:t>
            </w:r>
          </w:p>
        </w:tc>
      </w:tr>
      <w:tr w:rsidR="00D377FF" w:rsidTr="004E1D05">
        <w:tc>
          <w:tcPr>
            <w:tcW w:w="9355" w:type="dxa"/>
            <w:tcMar>
              <w:top w:w="216" w:type="dxa"/>
            </w:tcMar>
          </w:tcPr>
          <w:p w:rsidR="00E54031" w:rsidRPr="00CF1A49" w:rsidRDefault="00E54031" w:rsidP="00E54031">
            <w:pPr>
              <w:pStyle w:val="Heading3"/>
              <w:contextualSpacing w:val="0"/>
              <w:outlineLvl w:val="2"/>
            </w:pPr>
            <w:r>
              <w:lastRenderedPageBreak/>
              <w:t>may 2019</w:t>
            </w:r>
          </w:p>
          <w:p w:rsidR="00E54031" w:rsidRDefault="00E54031" w:rsidP="00E54031">
            <w:pPr>
              <w:pStyle w:val="ContactInfoEmphasi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Mobile Site Certification</w:t>
            </w:r>
          </w:p>
          <w:p w:rsidR="00E54031" w:rsidRDefault="00E54031" w:rsidP="00E54031">
            <w:pPr>
              <w:pStyle w:val="ContactInfoEmphasis"/>
              <w:jc w:val="left"/>
              <w:rPr>
                <w:sz w:val="24"/>
                <w:szCs w:val="24"/>
              </w:rPr>
            </w:pPr>
          </w:p>
          <w:p w:rsidR="00E54031" w:rsidRPr="00CF1A49" w:rsidRDefault="00E54031" w:rsidP="00E54031">
            <w:pPr>
              <w:pStyle w:val="Heading3"/>
              <w:contextualSpacing w:val="0"/>
              <w:outlineLvl w:val="2"/>
            </w:pPr>
            <w:r>
              <w:t>September 2019</w:t>
            </w:r>
          </w:p>
          <w:p w:rsidR="00E54031" w:rsidRPr="00E54031" w:rsidRDefault="00E54031" w:rsidP="00E54031">
            <w:pPr>
              <w:pStyle w:val="ContactInfoEmphasis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Sololearn</w:t>
            </w:r>
            <w:proofErr w:type="spellEnd"/>
            <w:r>
              <w:rPr>
                <w:sz w:val="24"/>
                <w:szCs w:val="24"/>
              </w:rPr>
              <w:t xml:space="preserve"> SQL Fundamentals</w:t>
            </w:r>
          </w:p>
        </w:tc>
      </w:tr>
    </w:tbl>
    <w:p w:rsidR="00B51D1B" w:rsidRDefault="00B51D1B" w:rsidP="006E1507"/>
    <w:p w:rsidR="00E54031" w:rsidRPr="00CF1A49" w:rsidRDefault="002D530D" w:rsidP="00E54031">
      <w:pPr>
        <w:pStyle w:val="Heading1"/>
      </w:pPr>
      <w:r>
        <w:t>hOBBIES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E54031" w:rsidRPr="006E1507" w:rsidTr="004E1D05">
        <w:tc>
          <w:tcPr>
            <w:tcW w:w="4675" w:type="dxa"/>
          </w:tcPr>
          <w:p w:rsidR="00E54031" w:rsidRPr="006E1507" w:rsidRDefault="002B0FDE" w:rsidP="004E1D05">
            <w:pPr>
              <w:pStyle w:val="ListBullet"/>
              <w:contextualSpacing w:val="0"/>
            </w:pPr>
            <w:r>
              <w:t>Watching Movies</w:t>
            </w:r>
          </w:p>
          <w:p w:rsidR="00E54031" w:rsidRDefault="002B0FDE" w:rsidP="004E1D05">
            <w:pPr>
              <w:pStyle w:val="ListBullet"/>
              <w:contextualSpacing w:val="0"/>
            </w:pPr>
            <w:r>
              <w:t>Playing Cricket</w:t>
            </w:r>
          </w:p>
          <w:p w:rsidR="00E54031" w:rsidRPr="006E1507" w:rsidRDefault="00E54031" w:rsidP="002B0FD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E54031" w:rsidRPr="006E1507" w:rsidRDefault="002B0FDE" w:rsidP="004E1D05">
            <w:pPr>
              <w:pStyle w:val="ListBullet"/>
              <w:contextualSpacing w:val="0"/>
            </w:pPr>
            <w:r>
              <w:t>Reading Bookies</w:t>
            </w:r>
          </w:p>
          <w:p w:rsidR="00E54031" w:rsidRPr="006E1507" w:rsidRDefault="002B0FDE" w:rsidP="002B0FDE">
            <w:pPr>
              <w:pStyle w:val="ListBullet"/>
              <w:contextualSpacing w:val="0"/>
            </w:pPr>
            <w:r>
              <w:t>Surfing Internet</w:t>
            </w:r>
          </w:p>
        </w:tc>
      </w:tr>
    </w:tbl>
    <w:p w:rsidR="00E54031" w:rsidRDefault="00E54031" w:rsidP="006E1507"/>
    <w:p w:rsidR="002B0FDE" w:rsidRDefault="002B0FDE" w:rsidP="002B0FDE">
      <w:pPr>
        <w:pStyle w:val="Heading1"/>
      </w:pPr>
      <w:r>
        <w:t>Personal Detail</w:t>
      </w:r>
    </w:p>
    <w:p w:rsidR="002B0FDE" w:rsidRDefault="002B0FDE" w:rsidP="002B0FDE">
      <w:pPr>
        <w:rPr>
          <w:sz w:val="24"/>
          <w:szCs w:val="24"/>
        </w:rPr>
      </w:pPr>
      <w:r w:rsidRPr="002B0FDE">
        <w:rPr>
          <w:b/>
          <w:sz w:val="24"/>
          <w:szCs w:val="24"/>
        </w:rPr>
        <w:t>Name:</w:t>
      </w:r>
      <w:r w:rsidRPr="002B0FDE">
        <w:rPr>
          <w:sz w:val="24"/>
          <w:szCs w:val="24"/>
        </w:rPr>
        <w:t xml:space="preserve"> </w:t>
      </w:r>
      <w:proofErr w:type="spellStart"/>
      <w:r w:rsidRPr="002B0FDE">
        <w:rPr>
          <w:sz w:val="24"/>
          <w:szCs w:val="24"/>
        </w:rPr>
        <w:t>Baljot</w:t>
      </w:r>
      <w:proofErr w:type="spellEnd"/>
      <w:r w:rsidRPr="002B0FDE">
        <w:rPr>
          <w:sz w:val="24"/>
          <w:szCs w:val="24"/>
        </w:rPr>
        <w:t xml:space="preserve"> Singh Gill</w:t>
      </w:r>
    </w:p>
    <w:p w:rsidR="002B0FDE" w:rsidRDefault="002B0FDE" w:rsidP="002B0FDE">
      <w:pPr>
        <w:rPr>
          <w:sz w:val="24"/>
          <w:szCs w:val="24"/>
        </w:rPr>
      </w:pPr>
      <w:r w:rsidRPr="002B0FDE">
        <w:rPr>
          <w:b/>
          <w:sz w:val="24"/>
          <w:szCs w:val="24"/>
        </w:rPr>
        <w:t>D.O.B: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03 June 1994</w:t>
      </w:r>
    </w:p>
    <w:p w:rsidR="002B0FDE" w:rsidRDefault="002B0FDE" w:rsidP="002B0FDE">
      <w:pPr>
        <w:rPr>
          <w:sz w:val="24"/>
          <w:szCs w:val="24"/>
        </w:rPr>
      </w:pPr>
      <w:r w:rsidRPr="002B0FDE">
        <w:rPr>
          <w:b/>
          <w:sz w:val="24"/>
          <w:szCs w:val="24"/>
        </w:rPr>
        <w:t>Father Name:</w:t>
      </w:r>
      <w:r>
        <w:rPr>
          <w:sz w:val="24"/>
          <w:szCs w:val="24"/>
        </w:rPr>
        <w:t xml:space="preserve"> S. </w:t>
      </w:r>
      <w:proofErr w:type="spellStart"/>
      <w:r>
        <w:rPr>
          <w:sz w:val="24"/>
          <w:szCs w:val="24"/>
        </w:rPr>
        <w:t>Manpreet</w:t>
      </w:r>
      <w:proofErr w:type="spellEnd"/>
      <w:r>
        <w:rPr>
          <w:sz w:val="24"/>
          <w:szCs w:val="24"/>
        </w:rPr>
        <w:t xml:space="preserve"> Singh Gill</w:t>
      </w:r>
    </w:p>
    <w:p w:rsidR="002B0FDE" w:rsidRDefault="002B0FDE" w:rsidP="002B0FDE">
      <w:pPr>
        <w:rPr>
          <w:sz w:val="24"/>
          <w:szCs w:val="24"/>
        </w:rPr>
      </w:pPr>
      <w:r w:rsidRPr="002B0FDE">
        <w:rPr>
          <w:b/>
          <w:sz w:val="24"/>
          <w:szCs w:val="24"/>
        </w:rPr>
        <w:t>Mather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Harpreet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Kaur</w:t>
      </w:r>
      <w:proofErr w:type="spellEnd"/>
    </w:p>
    <w:p w:rsidR="002B0FDE" w:rsidRPr="002B0FDE" w:rsidRDefault="002B0FDE" w:rsidP="002B0FDE">
      <w:pPr>
        <w:rPr>
          <w:sz w:val="24"/>
          <w:szCs w:val="24"/>
        </w:rPr>
      </w:pPr>
      <w:r w:rsidRPr="002B0FDE">
        <w:rPr>
          <w:b/>
          <w:sz w:val="24"/>
          <w:szCs w:val="24"/>
        </w:rPr>
        <w:t>Marital Status:</w:t>
      </w:r>
      <w:r>
        <w:rPr>
          <w:sz w:val="24"/>
          <w:szCs w:val="24"/>
        </w:rPr>
        <w:t xml:space="preserve"> unmarried</w:t>
      </w:r>
    </w:p>
    <w:p w:rsidR="002B0FDE" w:rsidRPr="006E1507" w:rsidRDefault="002B0FDE" w:rsidP="002B0FDE"/>
    <w:sectPr w:rsidR="002B0FDE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F5" w:rsidRDefault="00804EF5" w:rsidP="0068194B">
      <w:r>
        <w:separator/>
      </w:r>
    </w:p>
    <w:p w:rsidR="00804EF5" w:rsidRDefault="00804EF5"/>
    <w:p w:rsidR="00804EF5" w:rsidRDefault="00804EF5"/>
  </w:endnote>
  <w:endnote w:type="continuationSeparator" w:id="0">
    <w:p w:rsidR="00804EF5" w:rsidRDefault="00804EF5" w:rsidP="0068194B">
      <w:r>
        <w:continuationSeparator/>
      </w:r>
    </w:p>
    <w:p w:rsidR="00804EF5" w:rsidRDefault="00804EF5"/>
    <w:p w:rsidR="00804EF5" w:rsidRDefault="00804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F5" w:rsidRDefault="00804EF5" w:rsidP="0068194B">
      <w:r>
        <w:separator/>
      </w:r>
    </w:p>
    <w:p w:rsidR="00804EF5" w:rsidRDefault="00804EF5"/>
    <w:p w:rsidR="00804EF5" w:rsidRDefault="00804EF5"/>
  </w:footnote>
  <w:footnote w:type="continuationSeparator" w:id="0">
    <w:p w:rsidR="00804EF5" w:rsidRDefault="00804EF5" w:rsidP="0068194B">
      <w:r>
        <w:continuationSeparator/>
      </w:r>
    </w:p>
    <w:p w:rsidR="00804EF5" w:rsidRDefault="00804EF5"/>
    <w:p w:rsidR="00804EF5" w:rsidRDefault="00804E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Description: 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9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7FE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0FDE"/>
    <w:rsid w:val="002B2958"/>
    <w:rsid w:val="002B3FC8"/>
    <w:rsid w:val="002D23C5"/>
    <w:rsid w:val="002D530D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D9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4EF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0B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0ED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7FF"/>
    <w:rsid w:val="00D37CD3"/>
    <w:rsid w:val="00D54FA9"/>
    <w:rsid w:val="00D66A52"/>
    <w:rsid w:val="00D66EFA"/>
    <w:rsid w:val="00D72A2D"/>
    <w:rsid w:val="00D9521A"/>
    <w:rsid w:val="00DA3914"/>
    <w:rsid w:val="00DA59AA"/>
    <w:rsid w:val="00DB5AB4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031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CC9BE71BB5491E89E44B777D23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26F1-87E5-4B13-BB5B-7179F614EC87}"/>
      </w:docPartPr>
      <w:docPartBody>
        <w:p w:rsidR="00E70646" w:rsidRDefault="00AC536D">
          <w:pPr>
            <w:pStyle w:val="31CC9BE71BB5491E89E44B777D235418"/>
          </w:pPr>
          <w:r w:rsidRPr="00CF1A49">
            <w:t>·</w:t>
          </w:r>
        </w:p>
      </w:docPartBody>
    </w:docPart>
    <w:docPart>
      <w:docPartPr>
        <w:name w:val="EA650A3CE32645A2BEA361A88D24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0C21-4BE9-4CCF-A716-33FF8AE5F4CA}"/>
      </w:docPartPr>
      <w:docPartBody>
        <w:p w:rsidR="00E70646" w:rsidRDefault="00AC536D">
          <w:pPr>
            <w:pStyle w:val="EA650A3CE32645A2BEA361A88D244516"/>
          </w:pPr>
          <w:r w:rsidRPr="00CF1A49">
            <w:t>·</w:t>
          </w:r>
        </w:p>
      </w:docPartBody>
    </w:docPart>
    <w:docPart>
      <w:docPartPr>
        <w:name w:val="58F9BC539EF14E70B265485E3A6E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8F33-F9DB-4268-A593-552FA46AC392}"/>
      </w:docPartPr>
      <w:docPartBody>
        <w:p w:rsidR="00E70646" w:rsidRDefault="00AC536D">
          <w:pPr>
            <w:pStyle w:val="58F9BC539EF14E70B265485E3A6E67B8"/>
          </w:pPr>
          <w:r w:rsidRPr="00CF1A49">
            <w:t>Experience</w:t>
          </w:r>
        </w:p>
      </w:docPartBody>
    </w:docPart>
    <w:docPart>
      <w:docPartPr>
        <w:name w:val="F16A82910D3241BFA6EE6FE074A1A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E01A-80AD-402B-A0A5-E7DD3554336F}"/>
      </w:docPartPr>
      <w:docPartBody>
        <w:p w:rsidR="00E70646" w:rsidRDefault="00AC536D">
          <w:pPr>
            <w:pStyle w:val="F16A82910D3241BFA6EE6FE074A1A75B"/>
          </w:pPr>
          <w:r w:rsidRPr="00CF1A49">
            <w:t>Education</w:t>
          </w:r>
        </w:p>
      </w:docPartBody>
    </w:docPart>
    <w:docPart>
      <w:docPartPr>
        <w:name w:val="C15DD90306594522AA7040F0D805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03E6-D0C4-489B-A344-3662B2081DCB}"/>
      </w:docPartPr>
      <w:docPartBody>
        <w:p w:rsidR="00E70646" w:rsidRDefault="00AC536D">
          <w:pPr>
            <w:pStyle w:val="C15DD90306594522AA7040F0D805B39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78"/>
    <w:rsid w:val="00107578"/>
    <w:rsid w:val="00AC536D"/>
    <w:rsid w:val="00D87682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98C456C41457B9FC45C09EE101BC0">
    <w:name w:val="47798C456C41457B9FC45C09EE101BC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BB8C87B18C4E50B36B9EA0C90EAD40">
    <w:name w:val="90BB8C87B18C4E50B36B9EA0C90EAD40"/>
  </w:style>
  <w:style w:type="paragraph" w:customStyle="1" w:styleId="82C77936C73740F98301B26B7EC6CDFE">
    <w:name w:val="82C77936C73740F98301B26B7EC6CDFE"/>
  </w:style>
  <w:style w:type="paragraph" w:customStyle="1" w:styleId="31CC9BE71BB5491E89E44B777D235418">
    <w:name w:val="31CC9BE71BB5491E89E44B777D235418"/>
  </w:style>
  <w:style w:type="paragraph" w:customStyle="1" w:styleId="386805B21C534E30B55F27A66748AE46">
    <w:name w:val="386805B21C534E30B55F27A66748AE46"/>
  </w:style>
  <w:style w:type="paragraph" w:customStyle="1" w:styleId="CC83C0E41E9D4AD1A8F45C1E5B012E22">
    <w:name w:val="CC83C0E41E9D4AD1A8F45C1E5B012E22"/>
  </w:style>
  <w:style w:type="paragraph" w:customStyle="1" w:styleId="EA650A3CE32645A2BEA361A88D244516">
    <w:name w:val="EA650A3CE32645A2BEA361A88D244516"/>
  </w:style>
  <w:style w:type="paragraph" w:customStyle="1" w:styleId="6EAE01D877C24A31B410FE232B230BFA">
    <w:name w:val="6EAE01D877C24A31B410FE232B230BFA"/>
  </w:style>
  <w:style w:type="paragraph" w:customStyle="1" w:styleId="742D6BAE404E4EB9926E728203FF014D">
    <w:name w:val="742D6BAE404E4EB9926E728203FF014D"/>
  </w:style>
  <w:style w:type="paragraph" w:customStyle="1" w:styleId="58C67670731A4B319231E845D57729E8">
    <w:name w:val="58C67670731A4B319231E845D57729E8"/>
  </w:style>
  <w:style w:type="paragraph" w:customStyle="1" w:styleId="D824D0DCEB7D4B47BD388D792D34F08C">
    <w:name w:val="D824D0DCEB7D4B47BD388D792D34F08C"/>
  </w:style>
  <w:style w:type="paragraph" w:customStyle="1" w:styleId="58F9BC539EF14E70B265485E3A6E67B8">
    <w:name w:val="58F9BC539EF14E70B265485E3A6E67B8"/>
  </w:style>
  <w:style w:type="paragraph" w:customStyle="1" w:styleId="B67CC12DE27F467483C63531C4F1E419">
    <w:name w:val="B67CC12DE27F467483C63531C4F1E419"/>
  </w:style>
  <w:style w:type="paragraph" w:customStyle="1" w:styleId="42CC7661DD614D2EBC6FAE38EA4202BA">
    <w:name w:val="42CC7661DD614D2EBC6FAE38EA4202BA"/>
  </w:style>
  <w:style w:type="paragraph" w:customStyle="1" w:styleId="2B1C72FAD68D4CCBA559D538F49D4619">
    <w:name w:val="2B1C72FAD68D4CCBA559D538F49D461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8A4B7B84F0248B291031A18BFD91758">
    <w:name w:val="88A4B7B84F0248B291031A18BFD91758"/>
  </w:style>
  <w:style w:type="paragraph" w:customStyle="1" w:styleId="8488896CC73A4B79B8FA8839B53BBDB3">
    <w:name w:val="8488896CC73A4B79B8FA8839B53BBDB3"/>
  </w:style>
  <w:style w:type="paragraph" w:customStyle="1" w:styleId="AF36A7765345497BAC53A6419D632D9F">
    <w:name w:val="AF36A7765345497BAC53A6419D632D9F"/>
  </w:style>
  <w:style w:type="paragraph" w:customStyle="1" w:styleId="43BCBEDDA1024690A622AA7A73379167">
    <w:name w:val="43BCBEDDA1024690A622AA7A73379167"/>
  </w:style>
  <w:style w:type="paragraph" w:customStyle="1" w:styleId="A68E12022CE6499E858F08017ED5C31C">
    <w:name w:val="A68E12022CE6499E858F08017ED5C31C"/>
  </w:style>
  <w:style w:type="paragraph" w:customStyle="1" w:styleId="BFEC29F615274367B0F481BE9FF2AB92">
    <w:name w:val="BFEC29F615274367B0F481BE9FF2AB92"/>
  </w:style>
  <w:style w:type="paragraph" w:customStyle="1" w:styleId="9C284F54EC8C4759B171434E17042746">
    <w:name w:val="9C284F54EC8C4759B171434E17042746"/>
  </w:style>
  <w:style w:type="paragraph" w:customStyle="1" w:styleId="F16A82910D3241BFA6EE6FE074A1A75B">
    <w:name w:val="F16A82910D3241BFA6EE6FE074A1A75B"/>
  </w:style>
  <w:style w:type="paragraph" w:customStyle="1" w:styleId="50156625401A4B3F9899E9A61DBA5866">
    <w:name w:val="50156625401A4B3F9899E9A61DBA5866"/>
  </w:style>
  <w:style w:type="paragraph" w:customStyle="1" w:styleId="CFBB45F2894B4AE087EADD471E1F7EA4">
    <w:name w:val="CFBB45F2894B4AE087EADD471E1F7EA4"/>
  </w:style>
  <w:style w:type="paragraph" w:customStyle="1" w:styleId="C3F74717559B4CB0B2D8EAADBE1FA2C3">
    <w:name w:val="C3F74717559B4CB0B2D8EAADBE1FA2C3"/>
  </w:style>
  <w:style w:type="paragraph" w:customStyle="1" w:styleId="FF22007E55144E0580F55BE257E1BDFB">
    <w:name w:val="FF22007E55144E0580F55BE257E1BDFB"/>
  </w:style>
  <w:style w:type="paragraph" w:customStyle="1" w:styleId="E58E6888E8DC487596CD063726DA0F5D">
    <w:name w:val="E58E6888E8DC487596CD063726DA0F5D"/>
  </w:style>
  <w:style w:type="paragraph" w:customStyle="1" w:styleId="CFCE50104667408FB5A3E1AFC00E9260">
    <w:name w:val="CFCE50104667408FB5A3E1AFC00E9260"/>
  </w:style>
  <w:style w:type="paragraph" w:customStyle="1" w:styleId="2C6E8B2607B0400C9C012F6571A12C44">
    <w:name w:val="2C6E8B2607B0400C9C012F6571A12C44"/>
  </w:style>
  <w:style w:type="paragraph" w:customStyle="1" w:styleId="7EBA9A188EEA4ECC9326D88C9EE2FB1C">
    <w:name w:val="7EBA9A188EEA4ECC9326D88C9EE2FB1C"/>
  </w:style>
  <w:style w:type="paragraph" w:customStyle="1" w:styleId="071934B6150E4EABAB45F419B4D593C1">
    <w:name w:val="071934B6150E4EABAB45F419B4D593C1"/>
  </w:style>
  <w:style w:type="paragraph" w:customStyle="1" w:styleId="2B467AD0F5B641418F74D804E9EE56DA">
    <w:name w:val="2B467AD0F5B641418F74D804E9EE56DA"/>
  </w:style>
  <w:style w:type="paragraph" w:customStyle="1" w:styleId="C15DD90306594522AA7040F0D805B394">
    <w:name w:val="C15DD90306594522AA7040F0D805B394"/>
  </w:style>
  <w:style w:type="paragraph" w:customStyle="1" w:styleId="751B7701D0C24ECBB1A224A87245B654">
    <w:name w:val="751B7701D0C24ECBB1A224A87245B654"/>
  </w:style>
  <w:style w:type="paragraph" w:customStyle="1" w:styleId="150A44ADACA140EFA0BB6621F692AEFD">
    <w:name w:val="150A44ADACA140EFA0BB6621F692AEFD"/>
  </w:style>
  <w:style w:type="paragraph" w:customStyle="1" w:styleId="9BB85BEAEA474B4C8924100BFB94F94B">
    <w:name w:val="9BB85BEAEA474B4C8924100BFB94F94B"/>
  </w:style>
  <w:style w:type="paragraph" w:customStyle="1" w:styleId="80C86A22E1624CE99C81E3C367790585">
    <w:name w:val="80C86A22E1624CE99C81E3C367790585"/>
  </w:style>
  <w:style w:type="paragraph" w:customStyle="1" w:styleId="372151A82B544CFF9FED1F825B7B7890">
    <w:name w:val="372151A82B544CFF9FED1F825B7B7890"/>
  </w:style>
  <w:style w:type="paragraph" w:customStyle="1" w:styleId="03294A786BCE49C18B194F613BC8DBB8">
    <w:name w:val="03294A786BCE49C18B194F613BC8DBB8"/>
  </w:style>
  <w:style w:type="paragraph" w:customStyle="1" w:styleId="2766282B3323486DA7A88FACE970D1D6">
    <w:name w:val="2766282B3323486DA7A88FACE970D1D6"/>
  </w:style>
  <w:style w:type="paragraph" w:customStyle="1" w:styleId="272473044264499BA361AF17FEBC9592">
    <w:name w:val="272473044264499BA361AF17FEBC9592"/>
    <w:rsid w:val="00107578"/>
  </w:style>
  <w:style w:type="paragraph" w:customStyle="1" w:styleId="DFACE5BCFF7F4FB6B2467F61D62EEAA8">
    <w:name w:val="DFACE5BCFF7F4FB6B2467F61D62EEAA8"/>
    <w:rsid w:val="001075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98C456C41457B9FC45C09EE101BC0">
    <w:name w:val="47798C456C41457B9FC45C09EE101BC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BB8C87B18C4E50B36B9EA0C90EAD40">
    <w:name w:val="90BB8C87B18C4E50B36B9EA0C90EAD40"/>
  </w:style>
  <w:style w:type="paragraph" w:customStyle="1" w:styleId="82C77936C73740F98301B26B7EC6CDFE">
    <w:name w:val="82C77936C73740F98301B26B7EC6CDFE"/>
  </w:style>
  <w:style w:type="paragraph" w:customStyle="1" w:styleId="31CC9BE71BB5491E89E44B777D235418">
    <w:name w:val="31CC9BE71BB5491E89E44B777D235418"/>
  </w:style>
  <w:style w:type="paragraph" w:customStyle="1" w:styleId="386805B21C534E30B55F27A66748AE46">
    <w:name w:val="386805B21C534E30B55F27A66748AE46"/>
  </w:style>
  <w:style w:type="paragraph" w:customStyle="1" w:styleId="CC83C0E41E9D4AD1A8F45C1E5B012E22">
    <w:name w:val="CC83C0E41E9D4AD1A8F45C1E5B012E22"/>
  </w:style>
  <w:style w:type="paragraph" w:customStyle="1" w:styleId="EA650A3CE32645A2BEA361A88D244516">
    <w:name w:val="EA650A3CE32645A2BEA361A88D244516"/>
  </w:style>
  <w:style w:type="paragraph" w:customStyle="1" w:styleId="6EAE01D877C24A31B410FE232B230BFA">
    <w:name w:val="6EAE01D877C24A31B410FE232B230BFA"/>
  </w:style>
  <w:style w:type="paragraph" w:customStyle="1" w:styleId="742D6BAE404E4EB9926E728203FF014D">
    <w:name w:val="742D6BAE404E4EB9926E728203FF014D"/>
  </w:style>
  <w:style w:type="paragraph" w:customStyle="1" w:styleId="58C67670731A4B319231E845D57729E8">
    <w:name w:val="58C67670731A4B319231E845D57729E8"/>
  </w:style>
  <w:style w:type="paragraph" w:customStyle="1" w:styleId="D824D0DCEB7D4B47BD388D792D34F08C">
    <w:name w:val="D824D0DCEB7D4B47BD388D792D34F08C"/>
  </w:style>
  <w:style w:type="paragraph" w:customStyle="1" w:styleId="58F9BC539EF14E70B265485E3A6E67B8">
    <w:name w:val="58F9BC539EF14E70B265485E3A6E67B8"/>
  </w:style>
  <w:style w:type="paragraph" w:customStyle="1" w:styleId="B67CC12DE27F467483C63531C4F1E419">
    <w:name w:val="B67CC12DE27F467483C63531C4F1E419"/>
  </w:style>
  <w:style w:type="paragraph" w:customStyle="1" w:styleId="42CC7661DD614D2EBC6FAE38EA4202BA">
    <w:name w:val="42CC7661DD614D2EBC6FAE38EA4202BA"/>
  </w:style>
  <w:style w:type="paragraph" w:customStyle="1" w:styleId="2B1C72FAD68D4CCBA559D538F49D4619">
    <w:name w:val="2B1C72FAD68D4CCBA559D538F49D461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8A4B7B84F0248B291031A18BFD91758">
    <w:name w:val="88A4B7B84F0248B291031A18BFD91758"/>
  </w:style>
  <w:style w:type="paragraph" w:customStyle="1" w:styleId="8488896CC73A4B79B8FA8839B53BBDB3">
    <w:name w:val="8488896CC73A4B79B8FA8839B53BBDB3"/>
  </w:style>
  <w:style w:type="paragraph" w:customStyle="1" w:styleId="AF36A7765345497BAC53A6419D632D9F">
    <w:name w:val="AF36A7765345497BAC53A6419D632D9F"/>
  </w:style>
  <w:style w:type="paragraph" w:customStyle="1" w:styleId="43BCBEDDA1024690A622AA7A73379167">
    <w:name w:val="43BCBEDDA1024690A622AA7A73379167"/>
  </w:style>
  <w:style w:type="paragraph" w:customStyle="1" w:styleId="A68E12022CE6499E858F08017ED5C31C">
    <w:name w:val="A68E12022CE6499E858F08017ED5C31C"/>
  </w:style>
  <w:style w:type="paragraph" w:customStyle="1" w:styleId="BFEC29F615274367B0F481BE9FF2AB92">
    <w:name w:val="BFEC29F615274367B0F481BE9FF2AB92"/>
  </w:style>
  <w:style w:type="paragraph" w:customStyle="1" w:styleId="9C284F54EC8C4759B171434E17042746">
    <w:name w:val="9C284F54EC8C4759B171434E17042746"/>
  </w:style>
  <w:style w:type="paragraph" w:customStyle="1" w:styleId="F16A82910D3241BFA6EE6FE074A1A75B">
    <w:name w:val="F16A82910D3241BFA6EE6FE074A1A75B"/>
  </w:style>
  <w:style w:type="paragraph" w:customStyle="1" w:styleId="50156625401A4B3F9899E9A61DBA5866">
    <w:name w:val="50156625401A4B3F9899E9A61DBA5866"/>
  </w:style>
  <w:style w:type="paragraph" w:customStyle="1" w:styleId="CFBB45F2894B4AE087EADD471E1F7EA4">
    <w:name w:val="CFBB45F2894B4AE087EADD471E1F7EA4"/>
  </w:style>
  <w:style w:type="paragraph" w:customStyle="1" w:styleId="C3F74717559B4CB0B2D8EAADBE1FA2C3">
    <w:name w:val="C3F74717559B4CB0B2D8EAADBE1FA2C3"/>
  </w:style>
  <w:style w:type="paragraph" w:customStyle="1" w:styleId="FF22007E55144E0580F55BE257E1BDFB">
    <w:name w:val="FF22007E55144E0580F55BE257E1BDFB"/>
  </w:style>
  <w:style w:type="paragraph" w:customStyle="1" w:styleId="E58E6888E8DC487596CD063726DA0F5D">
    <w:name w:val="E58E6888E8DC487596CD063726DA0F5D"/>
  </w:style>
  <w:style w:type="paragraph" w:customStyle="1" w:styleId="CFCE50104667408FB5A3E1AFC00E9260">
    <w:name w:val="CFCE50104667408FB5A3E1AFC00E9260"/>
  </w:style>
  <w:style w:type="paragraph" w:customStyle="1" w:styleId="2C6E8B2607B0400C9C012F6571A12C44">
    <w:name w:val="2C6E8B2607B0400C9C012F6571A12C44"/>
  </w:style>
  <w:style w:type="paragraph" w:customStyle="1" w:styleId="7EBA9A188EEA4ECC9326D88C9EE2FB1C">
    <w:name w:val="7EBA9A188EEA4ECC9326D88C9EE2FB1C"/>
  </w:style>
  <w:style w:type="paragraph" w:customStyle="1" w:styleId="071934B6150E4EABAB45F419B4D593C1">
    <w:name w:val="071934B6150E4EABAB45F419B4D593C1"/>
  </w:style>
  <w:style w:type="paragraph" w:customStyle="1" w:styleId="2B467AD0F5B641418F74D804E9EE56DA">
    <w:name w:val="2B467AD0F5B641418F74D804E9EE56DA"/>
  </w:style>
  <w:style w:type="paragraph" w:customStyle="1" w:styleId="C15DD90306594522AA7040F0D805B394">
    <w:name w:val="C15DD90306594522AA7040F0D805B394"/>
  </w:style>
  <w:style w:type="paragraph" w:customStyle="1" w:styleId="751B7701D0C24ECBB1A224A87245B654">
    <w:name w:val="751B7701D0C24ECBB1A224A87245B654"/>
  </w:style>
  <w:style w:type="paragraph" w:customStyle="1" w:styleId="150A44ADACA140EFA0BB6621F692AEFD">
    <w:name w:val="150A44ADACA140EFA0BB6621F692AEFD"/>
  </w:style>
  <w:style w:type="paragraph" w:customStyle="1" w:styleId="9BB85BEAEA474B4C8924100BFB94F94B">
    <w:name w:val="9BB85BEAEA474B4C8924100BFB94F94B"/>
  </w:style>
  <w:style w:type="paragraph" w:customStyle="1" w:styleId="80C86A22E1624CE99C81E3C367790585">
    <w:name w:val="80C86A22E1624CE99C81E3C367790585"/>
  </w:style>
  <w:style w:type="paragraph" w:customStyle="1" w:styleId="372151A82B544CFF9FED1F825B7B7890">
    <w:name w:val="372151A82B544CFF9FED1F825B7B7890"/>
  </w:style>
  <w:style w:type="paragraph" w:customStyle="1" w:styleId="03294A786BCE49C18B194F613BC8DBB8">
    <w:name w:val="03294A786BCE49C18B194F613BC8DBB8"/>
  </w:style>
  <w:style w:type="paragraph" w:customStyle="1" w:styleId="2766282B3323486DA7A88FACE970D1D6">
    <w:name w:val="2766282B3323486DA7A88FACE970D1D6"/>
  </w:style>
  <w:style w:type="paragraph" w:customStyle="1" w:styleId="272473044264499BA361AF17FEBC9592">
    <w:name w:val="272473044264499BA361AF17FEBC9592"/>
    <w:rsid w:val="00107578"/>
  </w:style>
  <w:style w:type="paragraph" w:customStyle="1" w:styleId="DFACE5BCFF7F4FB6B2467F61D62EEAA8">
    <w:name w:val="DFACE5BCFF7F4FB6B2467F61D62EEAA8"/>
    <w:rsid w:val="001075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58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2019-12-01T15:20:00Z</dcterms:created>
  <dcterms:modified xsi:type="dcterms:W3CDTF">2020-09-12T07:41:00Z</dcterms:modified>
</cp:coreProperties>
</file>